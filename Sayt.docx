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458" w:rsidRDefault="00CC4371" w:rsidP="00D73458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2116455</wp:posOffset>
            </wp:positionH>
            <wp:positionV relativeFrom="paragraph">
              <wp:posOffset>592455</wp:posOffset>
            </wp:positionV>
            <wp:extent cx="1642745" cy="1828800"/>
            <wp:effectExtent l="0" t="0" r="0" b="0"/>
            <wp:wrapSquare wrapText="right"/>
            <wp:docPr id="2" name="Рисунок 2" descr="C:\Users\Grigor\Pictures\Camera Roll\green card 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rigor\Pictures\Camera Roll\green card (8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3458" w:rsidRPr="00D73458" w:rsidRDefault="00D73458" w:rsidP="00D73458"/>
    <w:p w:rsidR="00D73458" w:rsidRPr="00D73458" w:rsidRDefault="00D73458" w:rsidP="00D73458"/>
    <w:p w:rsidR="00D73458" w:rsidRPr="00D73458" w:rsidRDefault="00D73458" w:rsidP="00D73458"/>
    <w:p w:rsidR="00D73458" w:rsidRPr="00D73458" w:rsidRDefault="00D73458" w:rsidP="00D73458"/>
    <w:p w:rsidR="00D73458" w:rsidRPr="00D73458" w:rsidRDefault="00D73458" w:rsidP="00D73458"/>
    <w:p w:rsidR="00D73458" w:rsidRPr="00D73458" w:rsidRDefault="00D73458" w:rsidP="00D73458"/>
    <w:p w:rsidR="00D73458" w:rsidRPr="00D73458" w:rsidRDefault="00D73458" w:rsidP="00D73458"/>
    <w:p w:rsidR="00D73458" w:rsidRPr="00D73458" w:rsidRDefault="00D73458" w:rsidP="00D73458"/>
    <w:p w:rsidR="00D73458" w:rsidRPr="00D73458" w:rsidRDefault="00D73458" w:rsidP="00D73458"/>
    <w:p w:rsidR="00D73458" w:rsidRPr="00D73458" w:rsidRDefault="00D73458" w:rsidP="00D73458"/>
    <w:p w:rsidR="00D73458" w:rsidRPr="00D73458" w:rsidRDefault="00D73458" w:rsidP="00D73458"/>
    <w:p w:rsidR="00D73458" w:rsidRPr="00D73458" w:rsidRDefault="00D73458" w:rsidP="00D73458"/>
    <w:p w:rsidR="00D73458" w:rsidRPr="00D73458" w:rsidRDefault="00D73458" w:rsidP="00D73458"/>
    <w:p w:rsidR="00D73458" w:rsidRPr="00D73458" w:rsidRDefault="00D73458" w:rsidP="00D73458"/>
    <w:p w:rsidR="00D73458" w:rsidRPr="00D73458" w:rsidRDefault="00D73458" w:rsidP="00D73458"/>
    <w:p w:rsidR="00D73458" w:rsidRPr="00D73458" w:rsidRDefault="00D73458" w:rsidP="00D73458"/>
    <w:p w:rsidR="00D73458" w:rsidRPr="00D73458" w:rsidRDefault="00D73458" w:rsidP="00D73458"/>
    <w:p w:rsidR="00D73458" w:rsidRPr="00D73458" w:rsidRDefault="00D73458" w:rsidP="00D73458"/>
    <w:p w:rsidR="00D73458" w:rsidRPr="00D73458" w:rsidRDefault="00D73458" w:rsidP="00D73458"/>
    <w:p w:rsidR="00D73458" w:rsidRPr="00D73458" w:rsidRDefault="00D73458" w:rsidP="00D73458"/>
    <w:p w:rsidR="00D73458" w:rsidRDefault="00D73458" w:rsidP="00D73458">
      <w:pPr>
        <w:rPr>
          <w:lang w:val="en-US"/>
        </w:rPr>
      </w:pPr>
    </w:p>
    <w:p w:rsidR="00CC4371" w:rsidRPr="00CC4371" w:rsidRDefault="00CC4371" w:rsidP="00D73458">
      <w:pPr>
        <w:rPr>
          <w:sz w:val="56"/>
          <w:szCs w:val="56"/>
        </w:rPr>
      </w:pPr>
      <w:r w:rsidRPr="00CC4371">
        <w:t xml:space="preserve">                                                                                                     </w:t>
      </w:r>
      <w:r>
        <w:rPr>
          <w:sz w:val="56"/>
          <w:szCs w:val="56"/>
          <w:lang w:val="en-US"/>
        </w:rPr>
        <w:t>S</w:t>
      </w:r>
      <w:r w:rsidR="00696D5C">
        <w:rPr>
          <w:sz w:val="56"/>
          <w:szCs w:val="56"/>
          <w:lang w:val="en-US"/>
        </w:rPr>
        <w:t>i</w:t>
      </w:r>
      <w:r>
        <w:rPr>
          <w:sz w:val="56"/>
          <w:szCs w:val="56"/>
          <w:lang w:val="en-US"/>
        </w:rPr>
        <w:t>t</w:t>
      </w:r>
      <w:r w:rsidR="00696D5C">
        <w:rPr>
          <w:sz w:val="56"/>
          <w:szCs w:val="56"/>
          <w:lang w:val="en-US"/>
        </w:rPr>
        <w:t>e</w:t>
      </w:r>
      <w:bookmarkStart w:id="0" w:name="_GoBack"/>
      <w:bookmarkEnd w:id="0"/>
    </w:p>
    <w:p w:rsidR="00CC4371" w:rsidRPr="00CC4371" w:rsidRDefault="00CC4371" w:rsidP="00D73458"/>
    <w:p w:rsidR="00CC4371" w:rsidRPr="00CC4371" w:rsidRDefault="00CC4371" w:rsidP="00D73458"/>
    <w:p w:rsidR="00CC4371" w:rsidRPr="00CC4371" w:rsidRDefault="00CC4371" w:rsidP="00D73458">
      <w:pPr>
        <w:rPr>
          <w:sz w:val="56"/>
          <w:szCs w:val="56"/>
        </w:rPr>
      </w:pPr>
      <w:r>
        <w:rPr>
          <w:sz w:val="56"/>
          <w:szCs w:val="56"/>
        </w:rPr>
        <w:t xml:space="preserve">Мой     сайт </w:t>
      </w:r>
      <w:r w:rsidRPr="00CC4371">
        <w:rPr>
          <w:sz w:val="56"/>
          <w:szCs w:val="56"/>
        </w:rPr>
        <w:t xml:space="preserve"> вам  </w:t>
      </w:r>
      <w:proofErr w:type="gramStart"/>
      <w:r w:rsidRPr="00CC4371">
        <w:rPr>
          <w:sz w:val="56"/>
          <w:szCs w:val="56"/>
        </w:rPr>
        <w:t>понравится</w:t>
      </w:r>
      <w:proofErr w:type="gramEnd"/>
      <w:r w:rsidRPr="00CC4371">
        <w:rPr>
          <w:sz w:val="56"/>
          <w:szCs w:val="56"/>
        </w:rPr>
        <w:t xml:space="preserve">  захо</w:t>
      </w:r>
      <w:r>
        <w:rPr>
          <w:sz w:val="56"/>
          <w:szCs w:val="56"/>
        </w:rPr>
        <w:t xml:space="preserve">дите и </w:t>
      </w:r>
      <w:proofErr w:type="spellStart"/>
      <w:r>
        <w:rPr>
          <w:sz w:val="56"/>
          <w:szCs w:val="56"/>
        </w:rPr>
        <w:t>любуйтес</w:t>
      </w:r>
      <w:proofErr w:type="spellEnd"/>
      <w:r>
        <w:rPr>
          <w:sz w:val="56"/>
          <w:szCs w:val="56"/>
        </w:rPr>
        <w:t>.</w:t>
      </w:r>
    </w:p>
    <w:p w:rsidR="00CC4371" w:rsidRPr="00CC4371" w:rsidRDefault="00CC4371" w:rsidP="00D73458"/>
    <w:p w:rsidR="00CC4371" w:rsidRPr="00CC4371" w:rsidRDefault="00CC4371" w:rsidP="00D73458"/>
    <w:p w:rsidR="00CC4371" w:rsidRPr="00CC4371" w:rsidRDefault="00CC4371" w:rsidP="00D73458"/>
    <w:p w:rsidR="00CC4371" w:rsidRPr="00CC4371" w:rsidRDefault="00CC4371" w:rsidP="00CC4371">
      <w:pPr>
        <w:tabs>
          <w:tab w:val="left" w:pos="6747"/>
        </w:tabs>
      </w:pPr>
      <w:r>
        <w:tab/>
      </w:r>
    </w:p>
    <w:p w:rsidR="00CC4371" w:rsidRPr="00CC4371" w:rsidRDefault="00CC4371" w:rsidP="00D73458"/>
    <w:p w:rsidR="00CC4371" w:rsidRPr="00CC4371" w:rsidRDefault="00CC4371" w:rsidP="00D73458"/>
    <w:p w:rsidR="00CC4371" w:rsidRPr="00CC4371" w:rsidRDefault="00CC4371" w:rsidP="00D73458">
      <w:r>
        <w:rPr>
          <w:noProof/>
        </w:rPr>
        <w:drawing>
          <wp:inline distT="0" distB="0" distL="0" distR="0">
            <wp:extent cx="6011545" cy="3217545"/>
            <wp:effectExtent l="0" t="0" r="8255" b="1905"/>
            <wp:docPr id="23" name="Рисунок 23" descr="C:\Users\Grigor\Pictures\2016-08\WP_20160828_17_41_34_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Grigor\Pictures\2016-08\WP_20160828_17_41_34_Pr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4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371" w:rsidRPr="00CC4371" w:rsidRDefault="00CC4371" w:rsidP="00D73458"/>
    <w:p w:rsidR="00CC4371" w:rsidRDefault="00C974A8" w:rsidP="00D73458">
      <w:pPr>
        <w:rPr>
          <w:sz w:val="40"/>
        </w:rPr>
      </w:pPr>
      <w:r>
        <w:rPr>
          <w:sz w:val="40"/>
        </w:rPr>
        <w:lastRenderedPageBreak/>
        <w:t xml:space="preserve">                                          </w:t>
      </w:r>
    </w:p>
    <w:p w:rsidR="00C974A8" w:rsidRPr="00C974A8" w:rsidRDefault="00C974A8" w:rsidP="00D73458">
      <w:pPr>
        <w:rPr>
          <w:sz w:val="40"/>
        </w:rPr>
      </w:pPr>
      <w:r>
        <w:rPr>
          <w:sz w:val="40"/>
        </w:rPr>
        <w:t xml:space="preserve">                            Это   я  </w:t>
      </w:r>
      <w:proofErr w:type="spellStart"/>
      <w:r>
        <w:rPr>
          <w:sz w:val="40"/>
        </w:rPr>
        <w:t>зделал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фотогрвфию</w:t>
      </w:r>
      <w:proofErr w:type="spellEnd"/>
      <w:r>
        <w:rPr>
          <w:sz w:val="40"/>
        </w:rPr>
        <w:t>.</w:t>
      </w:r>
    </w:p>
    <w:p w:rsidR="00D73458" w:rsidRPr="00D73458" w:rsidRDefault="00D73458" w:rsidP="00D73458"/>
    <w:p w:rsidR="00D73458" w:rsidRPr="00D73458" w:rsidRDefault="00D73458" w:rsidP="00D73458"/>
    <w:p w:rsidR="00D73458" w:rsidRPr="00D73458" w:rsidRDefault="00D73458" w:rsidP="00D73458"/>
    <w:p w:rsidR="00D73458" w:rsidRPr="00D73458" w:rsidRDefault="00D73458" w:rsidP="00D73458"/>
    <w:p w:rsidR="00D73458" w:rsidRPr="00D73458" w:rsidRDefault="00D73458" w:rsidP="00D73458"/>
    <w:p w:rsidR="00D73458" w:rsidRPr="00D73458" w:rsidRDefault="00D73458" w:rsidP="00D73458"/>
    <w:p w:rsidR="00657591" w:rsidRPr="00D73458" w:rsidRDefault="00C974A8" w:rsidP="00D73458">
      <w:r>
        <w:rPr>
          <w:noProof/>
        </w:rPr>
        <w:drawing>
          <wp:inline distT="0" distB="0" distL="0" distR="0" wp14:anchorId="32F595CD" wp14:editId="1280B197">
            <wp:extent cx="6163733" cy="619362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704" cy="620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591" w:rsidRPr="00D73458" w:rsidSect="00657591">
      <w:headerReference w:type="default" r:id="rId10"/>
      <w:pgSz w:w="11907" w:h="16839"/>
      <w:pgMar w:top="108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4D2" w:rsidRDefault="000444D2" w:rsidP="00D73458">
      <w:r>
        <w:separator/>
      </w:r>
    </w:p>
  </w:endnote>
  <w:endnote w:type="continuationSeparator" w:id="0">
    <w:p w:rsidR="000444D2" w:rsidRDefault="000444D2" w:rsidP="00D73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4D2" w:rsidRDefault="000444D2" w:rsidP="00D73458">
      <w:r>
        <w:separator/>
      </w:r>
    </w:p>
  </w:footnote>
  <w:footnote w:type="continuationSeparator" w:id="0">
    <w:p w:rsidR="000444D2" w:rsidRDefault="000444D2" w:rsidP="00D734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371" w:rsidRDefault="00CC4371">
    <w:pPr>
      <w:pStyle w:val="a6"/>
      <w:rPr>
        <w:sz w:val="56"/>
        <w:szCs w:val="56"/>
        <w:lang w:val="en-US"/>
      </w:rPr>
    </w:pPr>
    <w:r>
      <w:rPr>
        <w:lang w:val="en-US"/>
      </w:rPr>
      <w:t xml:space="preserve">  </w:t>
    </w:r>
    <w:r>
      <w:rPr>
        <w:sz w:val="56"/>
        <w:szCs w:val="56"/>
        <w:lang w:val="en-US"/>
      </w:rPr>
      <w:t xml:space="preserve"> </w:t>
    </w:r>
    <w:r w:rsidR="00C974A8">
      <w:rPr>
        <w:sz w:val="56"/>
        <w:szCs w:val="56"/>
        <w:lang w:val="en-US"/>
      </w:rPr>
      <w:t xml:space="preserve">                             </w:t>
    </w:r>
    <w:r>
      <w:rPr>
        <w:sz w:val="56"/>
        <w:szCs w:val="56"/>
        <w:lang w:val="en-US"/>
      </w:rPr>
      <w:t xml:space="preserve"> </w:t>
    </w:r>
    <w:proofErr w:type="spellStart"/>
    <w:r>
      <w:rPr>
        <w:sz w:val="56"/>
        <w:szCs w:val="56"/>
        <w:lang w:val="en-US"/>
      </w:rPr>
      <w:t>Afther</w:t>
    </w:r>
    <w:proofErr w:type="spellEnd"/>
  </w:p>
  <w:p w:rsidR="00CC4371" w:rsidRDefault="00CC4371">
    <w:pPr>
      <w:pStyle w:val="a6"/>
      <w:rPr>
        <w:sz w:val="56"/>
        <w:szCs w:val="56"/>
        <w:lang w:val="en-US"/>
      </w:rPr>
    </w:pPr>
  </w:p>
  <w:p w:rsidR="00CC4371" w:rsidRPr="00CC4371" w:rsidRDefault="00C974A8">
    <w:pPr>
      <w:pStyle w:val="a6"/>
      <w:rPr>
        <w:sz w:val="56"/>
        <w:szCs w:val="56"/>
        <w:lang w:val="en-US"/>
      </w:rPr>
    </w:pPr>
    <w:r>
      <w:rPr>
        <w:sz w:val="56"/>
        <w:szCs w:val="56"/>
        <w:lang w:val="en-US"/>
      </w:rPr>
      <w:t xml:space="preserve">                      </w:t>
    </w:r>
    <w:r w:rsidR="00CC4371">
      <w:rPr>
        <w:sz w:val="56"/>
        <w:szCs w:val="56"/>
        <w:lang w:val="en-US"/>
      </w:rPr>
      <w:t xml:space="preserve">  </w:t>
    </w:r>
    <w:proofErr w:type="spellStart"/>
    <w:r w:rsidR="00CC4371">
      <w:rPr>
        <w:sz w:val="56"/>
        <w:szCs w:val="56"/>
        <w:lang w:val="en-US"/>
      </w:rPr>
      <w:t>Narek</w:t>
    </w:r>
    <w:proofErr w:type="spellEnd"/>
    <w:r w:rsidR="00CC4371">
      <w:rPr>
        <w:sz w:val="56"/>
        <w:szCs w:val="56"/>
        <w:lang w:val="en-US"/>
      </w:rPr>
      <w:t xml:space="preserve">    </w:t>
    </w:r>
    <w:proofErr w:type="spellStart"/>
    <w:r w:rsidR="00CC4371">
      <w:rPr>
        <w:sz w:val="56"/>
        <w:szCs w:val="56"/>
        <w:lang w:val="en-US"/>
      </w:rPr>
      <w:t>Mardoyan</w:t>
    </w:r>
    <w:proofErr w:type="spellEnd"/>
    <w:r w:rsidR="00CC4371">
      <w:rPr>
        <w:sz w:val="56"/>
        <w:szCs w:val="56"/>
        <w:lang w:val="en-US"/>
      </w:rPr>
      <w:t xml:space="preserve">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458"/>
    <w:rsid w:val="000444D2"/>
    <w:rsid w:val="000468C3"/>
    <w:rsid w:val="00584B73"/>
    <w:rsid w:val="00657591"/>
    <w:rsid w:val="00696D5C"/>
    <w:rsid w:val="00A17E16"/>
    <w:rsid w:val="00C974A8"/>
    <w:rsid w:val="00CC4371"/>
    <w:rsid w:val="00D73458"/>
    <w:rsid w:val="00D7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Arial Narrow" w:hAnsi="Arial Narrow" w:cs="Arial Narrow"/>
      <w:color w:val="333333"/>
      <w:sz w:val="18"/>
      <w:szCs w:val="18"/>
    </w:rPr>
  </w:style>
  <w:style w:type="paragraph" w:styleId="1">
    <w:name w:val="heading 1"/>
    <w:basedOn w:val="a"/>
    <w:next w:val="a"/>
    <w:qFormat/>
    <w:pPr>
      <w:outlineLvl w:val="0"/>
    </w:pPr>
    <w:rPr>
      <w:sz w:val="28"/>
      <w:szCs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bCs/>
      <w:iCs/>
      <w:sz w:val="22"/>
      <w:szCs w:val="22"/>
    </w:rPr>
  </w:style>
  <w:style w:type="paragraph" w:styleId="3">
    <w:name w:val="heading 3"/>
    <w:basedOn w:val="a"/>
    <w:next w:val="a"/>
    <w:qFormat/>
    <w:pPr>
      <w:keepNext/>
      <w:jc w:val="right"/>
      <w:outlineLvl w:val="2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Tahoma" w:hAnsi="Tahoma" w:cs="Tahoma"/>
      <w:sz w:val="16"/>
      <w:szCs w:val="16"/>
    </w:rPr>
  </w:style>
  <w:style w:type="paragraph" w:customStyle="1" w:styleId="a4">
    <w:name w:val="По правому краю"/>
    <w:basedOn w:val="a"/>
    <w:pPr>
      <w:jc w:val="right"/>
    </w:pPr>
    <w:rPr>
      <w:b/>
      <w:lang w:bidi="ru-RU"/>
    </w:rPr>
  </w:style>
  <w:style w:type="paragraph" w:customStyle="1" w:styleId="a5">
    <w:name w:val="Заголовки столбцов"/>
    <w:basedOn w:val="a"/>
    <w:rPr>
      <w:b/>
      <w:lang w:bidi="ru-RU"/>
    </w:rPr>
  </w:style>
  <w:style w:type="table" w:customStyle="1" w:styleId="10">
    <w:name w:val="Обычная таблица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rsid w:val="00D7345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D73458"/>
    <w:rPr>
      <w:rFonts w:ascii="Arial Narrow" w:hAnsi="Arial Narrow" w:cs="Arial Narrow"/>
      <w:color w:val="333333"/>
      <w:sz w:val="18"/>
      <w:szCs w:val="18"/>
    </w:rPr>
  </w:style>
  <w:style w:type="paragraph" w:styleId="a8">
    <w:name w:val="footer"/>
    <w:basedOn w:val="a"/>
    <w:link w:val="a9"/>
    <w:rsid w:val="00D7345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D73458"/>
    <w:rPr>
      <w:rFonts w:ascii="Arial Narrow" w:hAnsi="Arial Narrow" w:cs="Arial Narrow"/>
      <w:color w:val="333333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Arial Narrow" w:hAnsi="Arial Narrow" w:cs="Arial Narrow"/>
      <w:color w:val="333333"/>
      <w:sz w:val="18"/>
      <w:szCs w:val="18"/>
    </w:rPr>
  </w:style>
  <w:style w:type="paragraph" w:styleId="1">
    <w:name w:val="heading 1"/>
    <w:basedOn w:val="a"/>
    <w:next w:val="a"/>
    <w:qFormat/>
    <w:pPr>
      <w:outlineLvl w:val="0"/>
    </w:pPr>
    <w:rPr>
      <w:sz w:val="28"/>
      <w:szCs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bCs/>
      <w:iCs/>
      <w:sz w:val="22"/>
      <w:szCs w:val="22"/>
    </w:rPr>
  </w:style>
  <w:style w:type="paragraph" w:styleId="3">
    <w:name w:val="heading 3"/>
    <w:basedOn w:val="a"/>
    <w:next w:val="a"/>
    <w:qFormat/>
    <w:pPr>
      <w:keepNext/>
      <w:jc w:val="right"/>
      <w:outlineLvl w:val="2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Tahoma" w:hAnsi="Tahoma" w:cs="Tahoma"/>
      <w:sz w:val="16"/>
      <w:szCs w:val="16"/>
    </w:rPr>
  </w:style>
  <w:style w:type="paragraph" w:customStyle="1" w:styleId="a4">
    <w:name w:val="По правому краю"/>
    <w:basedOn w:val="a"/>
    <w:pPr>
      <w:jc w:val="right"/>
    </w:pPr>
    <w:rPr>
      <w:b/>
      <w:lang w:bidi="ru-RU"/>
    </w:rPr>
  </w:style>
  <w:style w:type="paragraph" w:customStyle="1" w:styleId="a5">
    <w:name w:val="Заголовки столбцов"/>
    <w:basedOn w:val="a"/>
    <w:rPr>
      <w:b/>
      <w:lang w:bidi="ru-RU"/>
    </w:rPr>
  </w:style>
  <w:style w:type="table" w:customStyle="1" w:styleId="10">
    <w:name w:val="Обычная таблица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rsid w:val="00D7345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D73458"/>
    <w:rPr>
      <w:rFonts w:ascii="Arial Narrow" w:hAnsi="Arial Narrow" w:cs="Arial Narrow"/>
      <w:color w:val="333333"/>
      <w:sz w:val="18"/>
      <w:szCs w:val="18"/>
    </w:rPr>
  </w:style>
  <w:style w:type="paragraph" w:styleId="a8">
    <w:name w:val="footer"/>
    <w:basedOn w:val="a"/>
    <w:link w:val="a9"/>
    <w:rsid w:val="00D7345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D73458"/>
    <w:rPr>
      <w:rFonts w:ascii="Arial Narrow" w:hAnsi="Arial Narrow" w:cs="Arial Narrow"/>
      <w:color w:val="33333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igor\AppData\Roaming\Microsoft\&#1064;&#1072;&#1073;&#1083;&#1086;&#1085;&#1099;\&#1054;&#1090;&#1095;&#1077;&#1090;%20&#1086;%20&#1076;&#1086;&#1088;&#1086;&#1078;&#1085;&#1099;&#1093;%20&#1088;&#1072;&#1089;&#1093;&#1086;&#1076;&#1072;&#1093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Отчет о дорожных расходах</Template>
  <TotalTime>27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CONSEL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Mardoyan</dc:creator>
  <cp:lastModifiedBy>Mardoyan</cp:lastModifiedBy>
  <cp:revision>3</cp:revision>
  <cp:lastPrinted>2006-12-07T11:02:00Z</cp:lastPrinted>
  <dcterms:created xsi:type="dcterms:W3CDTF">2016-09-10T06:17:00Z</dcterms:created>
  <dcterms:modified xsi:type="dcterms:W3CDTF">2016-09-10T06:47:00Z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TC102104801049</vt:lpwstr>
  </property>
</Properties>
</file>